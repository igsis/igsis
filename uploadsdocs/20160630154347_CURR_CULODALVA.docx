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37" w:rsidRDefault="00150837" w:rsidP="00A76A3D">
      <w:pPr>
        <w:shd w:val="clear" w:color="auto" w:fill="FFFFFF"/>
        <w:jc w:val="center"/>
        <w:rPr>
          <w:rFonts w:ascii="Tahoma" w:hAnsi="Tahoma" w:cs="Tahoma"/>
          <w:b/>
          <w:color w:val="000000"/>
          <w:sz w:val="32"/>
          <w:szCs w:val="20"/>
        </w:rPr>
      </w:pPr>
      <w:r>
        <w:rPr>
          <w:rFonts w:ascii="Tahoma" w:hAnsi="Tahoma" w:cs="Tahoma"/>
          <w:b/>
          <w:color w:val="000000"/>
          <w:sz w:val="32"/>
          <w:szCs w:val="20"/>
        </w:rPr>
        <w:t>CURRÍCULO</w:t>
      </w:r>
    </w:p>
    <w:p w:rsidR="00150837" w:rsidRDefault="00150837" w:rsidP="00A76A3D">
      <w:pPr>
        <w:shd w:val="clear" w:color="auto" w:fill="FFFFFF"/>
        <w:jc w:val="center"/>
        <w:rPr>
          <w:rFonts w:ascii="Tahoma" w:hAnsi="Tahoma" w:cs="Tahoma"/>
          <w:color w:val="000000"/>
          <w:szCs w:val="20"/>
        </w:rPr>
      </w:pPr>
    </w:p>
    <w:p w:rsidR="00150837" w:rsidRDefault="00150837" w:rsidP="00145921">
      <w:pPr>
        <w:shd w:val="clear" w:color="auto" w:fill="FFFFFF"/>
        <w:rPr>
          <w:rFonts w:ascii="Tahoma" w:hAnsi="Tahoma" w:cs="Tahoma"/>
          <w:color w:val="000000"/>
          <w:szCs w:val="20"/>
        </w:rPr>
      </w:pPr>
    </w:p>
    <w:p w:rsidR="00150837" w:rsidRDefault="00150837" w:rsidP="00D34A1E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Profª Dalva Soares Bolognini</w:t>
      </w:r>
    </w:p>
    <w:p w:rsidR="00150837" w:rsidRDefault="00150837" w:rsidP="00D34A1E">
      <w:pPr>
        <w:rPr>
          <w:rFonts w:ascii="Trebuchet MS" w:hAnsi="Trebuchet MS" w:cs="Arial"/>
          <w:b/>
          <w:bCs/>
        </w:rPr>
      </w:pPr>
    </w:p>
    <w:p w:rsidR="00150837" w:rsidRDefault="00150837" w:rsidP="00D34A1E">
      <w:pPr>
        <w:rPr>
          <w:rFonts w:ascii="Trebuchet MS" w:hAnsi="Trebuchet MS" w:cs="Arial"/>
          <w:b/>
          <w:bCs/>
        </w:rPr>
      </w:pPr>
    </w:p>
    <w:p w:rsidR="00150837" w:rsidRDefault="00150837" w:rsidP="0093776A">
      <w:pPr>
        <w:ind w:firstLine="709"/>
        <w:jc w:val="both"/>
        <w:rPr>
          <w:rFonts w:ascii="Trebuchet MS" w:hAnsi="Trebuchet MS" w:cs="Arial"/>
          <w:bCs/>
        </w:rPr>
      </w:pPr>
      <w:r w:rsidRPr="001F4330">
        <w:rPr>
          <w:rFonts w:ascii="Trebuchet MS" w:hAnsi="Trebuchet MS" w:cs="Arial"/>
          <w:bCs/>
        </w:rPr>
        <w:t>Pós-gra</w:t>
      </w:r>
      <w:r>
        <w:rPr>
          <w:rFonts w:ascii="Trebuchet MS" w:hAnsi="Trebuchet MS" w:cs="Arial"/>
          <w:bCs/>
        </w:rPr>
        <w:t>dua</w:t>
      </w:r>
      <w:r w:rsidRPr="001F4330">
        <w:rPr>
          <w:rFonts w:ascii="Trebuchet MS" w:hAnsi="Trebuchet MS" w:cs="Arial"/>
          <w:bCs/>
        </w:rPr>
        <w:t>da em museologia pelo MAE Museu</w:t>
      </w:r>
      <w:r>
        <w:rPr>
          <w:rFonts w:ascii="Trebuchet MS" w:hAnsi="Trebuchet MS" w:cs="Arial"/>
          <w:bCs/>
        </w:rPr>
        <w:t xml:space="preserve"> de Arqueologia e Etnologia/USP. S</w:t>
      </w:r>
      <w:r w:rsidRPr="001F4330">
        <w:rPr>
          <w:rFonts w:ascii="Trebuchet MS" w:hAnsi="Trebuchet MS" w:cs="Arial"/>
          <w:bCs/>
        </w:rPr>
        <w:t>ócia de Raízes Assessoria de Cultura Brasileira S/C Ltda. realizou diversas pesquisas (texto e iconografia) e projetos gráficos destinados a livros (Teatro Municipal de São Paulo e Bolsa de Mercadorias de São Paulo); organizou acervos históricos, sendo responsável pelo da Associação Nacional dos Fabricantes de Veículos Automotores - Anfavea.</w:t>
      </w:r>
      <w:r>
        <w:rPr>
          <w:rFonts w:ascii="Trebuchet MS" w:hAnsi="Trebuchet MS" w:cs="Arial"/>
          <w:bCs/>
        </w:rPr>
        <w:t xml:space="preserve"> Graduada </w:t>
      </w:r>
      <w:r w:rsidRPr="001F4330">
        <w:rPr>
          <w:rFonts w:ascii="Trebuchet MS" w:hAnsi="Trebuchet MS" w:cs="Arial"/>
          <w:bCs/>
        </w:rPr>
        <w:t xml:space="preserve">em Comunicação Social pela Escola Superior de Propaganda e Marketing. Trabalhou durante 23 anos na Toga - Embalagens, exercendo funções relacionadas à comunicação mercadológica; desenvolveu projetos de brindes promocionais na temática da cultura popular brasileira. </w:t>
      </w:r>
    </w:p>
    <w:p w:rsidR="00150837" w:rsidRDefault="00150837" w:rsidP="0093776A">
      <w:pPr>
        <w:ind w:firstLine="709"/>
        <w:jc w:val="both"/>
        <w:rPr>
          <w:rFonts w:ascii="Trebuchet MS" w:hAnsi="Trebuchet MS" w:cs="Arial"/>
          <w:bCs/>
        </w:rPr>
      </w:pPr>
    </w:p>
    <w:p w:rsidR="00150837" w:rsidRPr="001F4330" w:rsidRDefault="00150837" w:rsidP="00A76A3D">
      <w:pPr>
        <w:ind w:firstLine="709"/>
        <w:jc w:val="both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</w:rPr>
        <w:t>P</w:t>
      </w:r>
      <w:r w:rsidRPr="001F4330">
        <w:rPr>
          <w:rFonts w:ascii="Trebuchet MS" w:hAnsi="Trebuchet MS" w:cs="Arial"/>
          <w:bCs/>
        </w:rPr>
        <w:t>esquisadora de cultura e folclore brasileiros desde 1982, quando concluiu o curso do Museu de Folclore Rossini Tavares de Lima. É diretora financeira da Associação Brasileira de Folclore, da AECO Associação Brasileira de Arte e Apoio Ecológico, e da Comissão Paulista de Folclore. No Museu de Folclore Rossini Tavares de Lima desenvolve</w:t>
      </w:r>
      <w:r>
        <w:rPr>
          <w:rFonts w:ascii="Trebuchet MS" w:hAnsi="Trebuchet MS" w:cs="Arial"/>
          <w:bCs/>
        </w:rPr>
        <w:t>u</w:t>
      </w:r>
      <w:r w:rsidRPr="001F4330">
        <w:rPr>
          <w:rFonts w:ascii="Trebuchet MS" w:hAnsi="Trebuchet MS" w:cs="Arial"/>
          <w:bCs/>
        </w:rPr>
        <w:t xml:space="preserve"> trabalho de pesquisa, planejamento e textos para exposições, destacando-se os temas: Indumentária; Literatura de Cordel; Rendas e Bordados; Arte Folclórica; Embalagem Folclórica; Folclore e Propaganda; Bandeiras e Estandartes.</w:t>
      </w:r>
    </w:p>
    <w:p w:rsidR="00150837" w:rsidRPr="00145921" w:rsidRDefault="00150837" w:rsidP="00145921">
      <w:pPr>
        <w:shd w:val="clear" w:color="auto" w:fill="FFFFFF"/>
        <w:rPr>
          <w:rFonts w:ascii="Tahoma" w:hAnsi="Tahoma" w:cs="Tahoma"/>
          <w:color w:val="000000"/>
          <w:szCs w:val="20"/>
        </w:rPr>
      </w:pPr>
    </w:p>
    <w:p w:rsidR="00150837" w:rsidRDefault="00150837" w:rsidP="00145921">
      <w:pPr>
        <w:shd w:val="clear" w:color="auto" w:fill="FFFFFF"/>
        <w:rPr>
          <w:rFonts w:ascii="Tahoma" w:hAnsi="Tahoma" w:cs="Tahoma"/>
          <w:color w:val="000000"/>
          <w:szCs w:val="20"/>
        </w:rPr>
      </w:pPr>
    </w:p>
    <w:sectPr w:rsidR="00150837" w:rsidSect="000D34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921"/>
    <w:rsid w:val="0000116D"/>
    <w:rsid w:val="000021E4"/>
    <w:rsid w:val="0000238E"/>
    <w:rsid w:val="0000762E"/>
    <w:rsid w:val="000133EC"/>
    <w:rsid w:val="00014E6F"/>
    <w:rsid w:val="00020188"/>
    <w:rsid w:val="000216CE"/>
    <w:rsid w:val="00023D9C"/>
    <w:rsid w:val="0003731B"/>
    <w:rsid w:val="00041433"/>
    <w:rsid w:val="0004151D"/>
    <w:rsid w:val="00042E38"/>
    <w:rsid w:val="00044116"/>
    <w:rsid w:val="00050850"/>
    <w:rsid w:val="0005339F"/>
    <w:rsid w:val="00055B99"/>
    <w:rsid w:val="000647C4"/>
    <w:rsid w:val="00064EDD"/>
    <w:rsid w:val="00072F6B"/>
    <w:rsid w:val="00073F3C"/>
    <w:rsid w:val="00074D6A"/>
    <w:rsid w:val="00075947"/>
    <w:rsid w:val="000854C9"/>
    <w:rsid w:val="00092DB1"/>
    <w:rsid w:val="00096508"/>
    <w:rsid w:val="000A3231"/>
    <w:rsid w:val="000A451D"/>
    <w:rsid w:val="000C20D2"/>
    <w:rsid w:val="000C2682"/>
    <w:rsid w:val="000C3101"/>
    <w:rsid w:val="000C3BF5"/>
    <w:rsid w:val="000C4D8D"/>
    <w:rsid w:val="000D19C8"/>
    <w:rsid w:val="000D348A"/>
    <w:rsid w:val="000D6005"/>
    <w:rsid w:val="000D67AF"/>
    <w:rsid w:val="000E471E"/>
    <w:rsid w:val="000E53D5"/>
    <w:rsid w:val="000F2686"/>
    <w:rsid w:val="00100B79"/>
    <w:rsid w:val="00107041"/>
    <w:rsid w:val="00113159"/>
    <w:rsid w:val="00114442"/>
    <w:rsid w:val="00115788"/>
    <w:rsid w:val="0012626C"/>
    <w:rsid w:val="0013047F"/>
    <w:rsid w:val="0013461D"/>
    <w:rsid w:val="00142035"/>
    <w:rsid w:val="00145682"/>
    <w:rsid w:val="00145921"/>
    <w:rsid w:val="00145B5F"/>
    <w:rsid w:val="00150837"/>
    <w:rsid w:val="00157507"/>
    <w:rsid w:val="00163F71"/>
    <w:rsid w:val="0016405E"/>
    <w:rsid w:val="00171941"/>
    <w:rsid w:val="00191B7D"/>
    <w:rsid w:val="00195517"/>
    <w:rsid w:val="00195815"/>
    <w:rsid w:val="0019762F"/>
    <w:rsid w:val="001A0ABB"/>
    <w:rsid w:val="001A1D00"/>
    <w:rsid w:val="001A6C6C"/>
    <w:rsid w:val="001A77C5"/>
    <w:rsid w:val="001B3324"/>
    <w:rsid w:val="001B3424"/>
    <w:rsid w:val="001B7D0F"/>
    <w:rsid w:val="001D52B4"/>
    <w:rsid w:val="001D55B7"/>
    <w:rsid w:val="001D6B27"/>
    <w:rsid w:val="001D6FFB"/>
    <w:rsid w:val="001E2D6F"/>
    <w:rsid w:val="001E3A1C"/>
    <w:rsid w:val="001F4330"/>
    <w:rsid w:val="0020161E"/>
    <w:rsid w:val="00202F20"/>
    <w:rsid w:val="00204921"/>
    <w:rsid w:val="00210F07"/>
    <w:rsid w:val="002112AD"/>
    <w:rsid w:val="002115F6"/>
    <w:rsid w:val="00212D66"/>
    <w:rsid w:val="00213348"/>
    <w:rsid w:val="00216838"/>
    <w:rsid w:val="00221F67"/>
    <w:rsid w:val="002241FD"/>
    <w:rsid w:val="00225C81"/>
    <w:rsid w:val="00226041"/>
    <w:rsid w:val="002320DA"/>
    <w:rsid w:val="00235302"/>
    <w:rsid w:val="002402C8"/>
    <w:rsid w:val="0024038A"/>
    <w:rsid w:val="00251C5B"/>
    <w:rsid w:val="00257FFA"/>
    <w:rsid w:val="00263040"/>
    <w:rsid w:val="00271BE9"/>
    <w:rsid w:val="002758E4"/>
    <w:rsid w:val="00275B90"/>
    <w:rsid w:val="00276725"/>
    <w:rsid w:val="00276BC0"/>
    <w:rsid w:val="00277D77"/>
    <w:rsid w:val="0028126C"/>
    <w:rsid w:val="00281C4A"/>
    <w:rsid w:val="002836A1"/>
    <w:rsid w:val="00283924"/>
    <w:rsid w:val="00284364"/>
    <w:rsid w:val="00287B8D"/>
    <w:rsid w:val="002909A9"/>
    <w:rsid w:val="002A2B4D"/>
    <w:rsid w:val="002A36BA"/>
    <w:rsid w:val="002A7396"/>
    <w:rsid w:val="002B3945"/>
    <w:rsid w:val="002C0321"/>
    <w:rsid w:val="002C1292"/>
    <w:rsid w:val="002C417E"/>
    <w:rsid w:val="002C5DEF"/>
    <w:rsid w:val="002D3B22"/>
    <w:rsid w:val="002E0B6B"/>
    <w:rsid w:val="002E5A5B"/>
    <w:rsid w:val="00300843"/>
    <w:rsid w:val="003040BE"/>
    <w:rsid w:val="00321A83"/>
    <w:rsid w:val="00327D51"/>
    <w:rsid w:val="00331570"/>
    <w:rsid w:val="003342DB"/>
    <w:rsid w:val="003429A1"/>
    <w:rsid w:val="00346983"/>
    <w:rsid w:val="00351189"/>
    <w:rsid w:val="00352A43"/>
    <w:rsid w:val="0035491B"/>
    <w:rsid w:val="00362A9D"/>
    <w:rsid w:val="003663CD"/>
    <w:rsid w:val="00372393"/>
    <w:rsid w:val="00376201"/>
    <w:rsid w:val="00377077"/>
    <w:rsid w:val="00382CBC"/>
    <w:rsid w:val="00386737"/>
    <w:rsid w:val="003868AC"/>
    <w:rsid w:val="0039267F"/>
    <w:rsid w:val="00395AD2"/>
    <w:rsid w:val="003A00D4"/>
    <w:rsid w:val="003A2605"/>
    <w:rsid w:val="003A4AFE"/>
    <w:rsid w:val="003B3A02"/>
    <w:rsid w:val="003B71C4"/>
    <w:rsid w:val="003C64F9"/>
    <w:rsid w:val="003C72EA"/>
    <w:rsid w:val="003D0442"/>
    <w:rsid w:val="003D3332"/>
    <w:rsid w:val="003E011C"/>
    <w:rsid w:val="003E12A0"/>
    <w:rsid w:val="003E2747"/>
    <w:rsid w:val="003E2A37"/>
    <w:rsid w:val="003F2187"/>
    <w:rsid w:val="0040301F"/>
    <w:rsid w:val="00403097"/>
    <w:rsid w:val="00414B4B"/>
    <w:rsid w:val="00415B88"/>
    <w:rsid w:val="00423B68"/>
    <w:rsid w:val="00426806"/>
    <w:rsid w:val="00426E4A"/>
    <w:rsid w:val="00433E92"/>
    <w:rsid w:val="004370AD"/>
    <w:rsid w:val="00441B74"/>
    <w:rsid w:val="00451EA7"/>
    <w:rsid w:val="004559EB"/>
    <w:rsid w:val="00463558"/>
    <w:rsid w:val="0046494A"/>
    <w:rsid w:val="0047186E"/>
    <w:rsid w:val="00473F09"/>
    <w:rsid w:val="004752A6"/>
    <w:rsid w:val="00476785"/>
    <w:rsid w:val="00481F1C"/>
    <w:rsid w:val="00484071"/>
    <w:rsid w:val="004914AA"/>
    <w:rsid w:val="004940CA"/>
    <w:rsid w:val="00496A36"/>
    <w:rsid w:val="0049781F"/>
    <w:rsid w:val="004A3615"/>
    <w:rsid w:val="004A5E80"/>
    <w:rsid w:val="004B0C57"/>
    <w:rsid w:val="004B46A6"/>
    <w:rsid w:val="004B4EE1"/>
    <w:rsid w:val="004B6436"/>
    <w:rsid w:val="004C1690"/>
    <w:rsid w:val="004C383E"/>
    <w:rsid w:val="004C43CB"/>
    <w:rsid w:val="004D5032"/>
    <w:rsid w:val="004D5C08"/>
    <w:rsid w:val="004E6C1C"/>
    <w:rsid w:val="004E74DE"/>
    <w:rsid w:val="004F21D1"/>
    <w:rsid w:val="004F4B3B"/>
    <w:rsid w:val="005015D7"/>
    <w:rsid w:val="005074FB"/>
    <w:rsid w:val="0051217C"/>
    <w:rsid w:val="00520B79"/>
    <w:rsid w:val="00520BB5"/>
    <w:rsid w:val="00521E51"/>
    <w:rsid w:val="00530A5B"/>
    <w:rsid w:val="00531A02"/>
    <w:rsid w:val="0054558B"/>
    <w:rsid w:val="00545A3B"/>
    <w:rsid w:val="00547159"/>
    <w:rsid w:val="0054736C"/>
    <w:rsid w:val="00550AD8"/>
    <w:rsid w:val="00557778"/>
    <w:rsid w:val="00560A23"/>
    <w:rsid w:val="00572BBA"/>
    <w:rsid w:val="00574B7E"/>
    <w:rsid w:val="00580365"/>
    <w:rsid w:val="005846B4"/>
    <w:rsid w:val="0059027B"/>
    <w:rsid w:val="00591F50"/>
    <w:rsid w:val="005A37C5"/>
    <w:rsid w:val="005A4F68"/>
    <w:rsid w:val="005A753F"/>
    <w:rsid w:val="005B459A"/>
    <w:rsid w:val="005B6D44"/>
    <w:rsid w:val="005C2045"/>
    <w:rsid w:val="005C4169"/>
    <w:rsid w:val="005D2C64"/>
    <w:rsid w:val="005D7FD4"/>
    <w:rsid w:val="005E3796"/>
    <w:rsid w:val="005E6B0D"/>
    <w:rsid w:val="005E6C6C"/>
    <w:rsid w:val="005F01EC"/>
    <w:rsid w:val="005F1089"/>
    <w:rsid w:val="00600A6C"/>
    <w:rsid w:val="006052F3"/>
    <w:rsid w:val="006102E9"/>
    <w:rsid w:val="00611CAA"/>
    <w:rsid w:val="006215F7"/>
    <w:rsid w:val="00643CCB"/>
    <w:rsid w:val="006510BC"/>
    <w:rsid w:val="00651489"/>
    <w:rsid w:val="00665F8A"/>
    <w:rsid w:val="006705DF"/>
    <w:rsid w:val="006804D8"/>
    <w:rsid w:val="00681842"/>
    <w:rsid w:val="00681A08"/>
    <w:rsid w:val="00683DA2"/>
    <w:rsid w:val="00685151"/>
    <w:rsid w:val="00690FFA"/>
    <w:rsid w:val="00693146"/>
    <w:rsid w:val="00696C71"/>
    <w:rsid w:val="00697F0D"/>
    <w:rsid w:val="006A5E6E"/>
    <w:rsid w:val="006A7864"/>
    <w:rsid w:val="006B0178"/>
    <w:rsid w:val="006B0549"/>
    <w:rsid w:val="006B064C"/>
    <w:rsid w:val="006C13E5"/>
    <w:rsid w:val="006C16AD"/>
    <w:rsid w:val="006D121E"/>
    <w:rsid w:val="006D18F0"/>
    <w:rsid w:val="006D1C9D"/>
    <w:rsid w:val="006E09F6"/>
    <w:rsid w:val="006E3621"/>
    <w:rsid w:val="006E48DA"/>
    <w:rsid w:val="006E765A"/>
    <w:rsid w:val="006F2515"/>
    <w:rsid w:val="006F2788"/>
    <w:rsid w:val="006F32DF"/>
    <w:rsid w:val="006F63AA"/>
    <w:rsid w:val="00703055"/>
    <w:rsid w:val="0070588B"/>
    <w:rsid w:val="00717EFD"/>
    <w:rsid w:val="007229D3"/>
    <w:rsid w:val="00724A5E"/>
    <w:rsid w:val="0072500F"/>
    <w:rsid w:val="00733A66"/>
    <w:rsid w:val="007347E7"/>
    <w:rsid w:val="00735E0E"/>
    <w:rsid w:val="0074153A"/>
    <w:rsid w:val="0074374B"/>
    <w:rsid w:val="007506CD"/>
    <w:rsid w:val="00752081"/>
    <w:rsid w:val="00754944"/>
    <w:rsid w:val="0076118F"/>
    <w:rsid w:val="007645EF"/>
    <w:rsid w:val="007765C7"/>
    <w:rsid w:val="00782050"/>
    <w:rsid w:val="007861E0"/>
    <w:rsid w:val="007A0FC1"/>
    <w:rsid w:val="007A68A1"/>
    <w:rsid w:val="007C4AFE"/>
    <w:rsid w:val="007C7FCD"/>
    <w:rsid w:val="007D3890"/>
    <w:rsid w:val="007D3DD6"/>
    <w:rsid w:val="007D6D57"/>
    <w:rsid w:val="007F15FB"/>
    <w:rsid w:val="007F5A00"/>
    <w:rsid w:val="007F6968"/>
    <w:rsid w:val="00806095"/>
    <w:rsid w:val="00810941"/>
    <w:rsid w:val="00811EB8"/>
    <w:rsid w:val="00817DB1"/>
    <w:rsid w:val="008359B1"/>
    <w:rsid w:val="0084071A"/>
    <w:rsid w:val="00856197"/>
    <w:rsid w:val="00865EF0"/>
    <w:rsid w:val="00870CEF"/>
    <w:rsid w:val="008721EB"/>
    <w:rsid w:val="00872382"/>
    <w:rsid w:val="008861FA"/>
    <w:rsid w:val="008A59DC"/>
    <w:rsid w:val="008B3B86"/>
    <w:rsid w:val="008B44A5"/>
    <w:rsid w:val="008C1B7E"/>
    <w:rsid w:val="008C4751"/>
    <w:rsid w:val="008C64E8"/>
    <w:rsid w:val="008D0FA6"/>
    <w:rsid w:val="008D4EC8"/>
    <w:rsid w:val="008D6AC0"/>
    <w:rsid w:val="008D6C7C"/>
    <w:rsid w:val="008E71E2"/>
    <w:rsid w:val="008F4580"/>
    <w:rsid w:val="008F49E8"/>
    <w:rsid w:val="00901E9D"/>
    <w:rsid w:val="00902114"/>
    <w:rsid w:val="00902D52"/>
    <w:rsid w:val="0091172C"/>
    <w:rsid w:val="0091275F"/>
    <w:rsid w:val="00913260"/>
    <w:rsid w:val="009132F3"/>
    <w:rsid w:val="00913CE7"/>
    <w:rsid w:val="00913D48"/>
    <w:rsid w:val="0091618E"/>
    <w:rsid w:val="00921A0B"/>
    <w:rsid w:val="0093126D"/>
    <w:rsid w:val="00933EAF"/>
    <w:rsid w:val="00934A16"/>
    <w:rsid w:val="00935179"/>
    <w:rsid w:val="0093776A"/>
    <w:rsid w:val="0094131D"/>
    <w:rsid w:val="00943B2C"/>
    <w:rsid w:val="00950E05"/>
    <w:rsid w:val="009522DA"/>
    <w:rsid w:val="009530DA"/>
    <w:rsid w:val="00953927"/>
    <w:rsid w:val="00974E97"/>
    <w:rsid w:val="00975B2C"/>
    <w:rsid w:val="009813DF"/>
    <w:rsid w:val="00986FA3"/>
    <w:rsid w:val="00987221"/>
    <w:rsid w:val="0098734A"/>
    <w:rsid w:val="00994428"/>
    <w:rsid w:val="0099604B"/>
    <w:rsid w:val="0099721C"/>
    <w:rsid w:val="009A3C27"/>
    <w:rsid w:val="009B78C4"/>
    <w:rsid w:val="009C1215"/>
    <w:rsid w:val="009C3104"/>
    <w:rsid w:val="009C44FC"/>
    <w:rsid w:val="009D06BC"/>
    <w:rsid w:val="009D4786"/>
    <w:rsid w:val="009D4906"/>
    <w:rsid w:val="009D61C2"/>
    <w:rsid w:val="009E3FFE"/>
    <w:rsid w:val="009E48C9"/>
    <w:rsid w:val="009F4751"/>
    <w:rsid w:val="009F4DDC"/>
    <w:rsid w:val="009F75B0"/>
    <w:rsid w:val="00A018CE"/>
    <w:rsid w:val="00A0336A"/>
    <w:rsid w:val="00A04742"/>
    <w:rsid w:val="00A073CC"/>
    <w:rsid w:val="00A07F16"/>
    <w:rsid w:val="00A13EA0"/>
    <w:rsid w:val="00A1684C"/>
    <w:rsid w:val="00A16B4E"/>
    <w:rsid w:val="00A17E87"/>
    <w:rsid w:val="00A21314"/>
    <w:rsid w:val="00A30BE1"/>
    <w:rsid w:val="00A43B0C"/>
    <w:rsid w:val="00A4516C"/>
    <w:rsid w:val="00A54548"/>
    <w:rsid w:val="00A6017B"/>
    <w:rsid w:val="00A62421"/>
    <w:rsid w:val="00A64017"/>
    <w:rsid w:val="00A65B0A"/>
    <w:rsid w:val="00A7204F"/>
    <w:rsid w:val="00A74B5A"/>
    <w:rsid w:val="00A76A3D"/>
    <w:rsid w:val="00A80A43"/>
    <w:rsid w:val="00A86F56"/>
    <w:rsid w:val="00A972E5"/>
    <w:rsid w:val="00AA751D"/>
    <w:rsid w:val="00AC1E14"/>
    <w:rsid w:val="00AC7682"/>
    <w:rsid w:val="00AC7E0E"/>
    <w:rsid w:val="00AD4587"/>
    <w:rsid w:val="00AD5D9F"/>
    <w:rsid w:val="00AD5DEE"/>
    <w:rsid w:val="00AE3DD7"/>
    <w:rsid w:val="00AE4968"/>
    <w:rsid w:val="00AE7912"/>
    <w:rsid w:val="00B00D7F"/>
    <w:rsid w:val="00B23931"/>
    <w:rsid w:val="00B25647"/>
    <w:rsid w:val="00B25A7B"/>
    <w:rsid w:val="00B31688"/>
    <w:rsid w:val="00B4679C"/>
    <w:rsid w:val="00B52456"/>
    <w:rsid w:val="00B5281A"/>
    <w:rsid w:val="00B53362"/>
    <w:rsid w:val="00B5751F"/>
    <w:rsid w:val="00B60A8E"/>
    <w:rsid w:val="00B61BE6"/>
    <w:rsid w:val="00B61E32"/>
    <w:rsid w:val="00B65956"/>
    <w:rsid w:val="00B659E0"/>
    <w:rsid w:val="00B66D9C"/>
    <w:rsid w:val="00B7190F"/>
    <w:rsid w:val="00B730CE"/>
    <w:rsid w:val="00B736BC"/>
    <w:rsid w:val="00B73947"/>
    <w:rsid w:val="00B74D31"/>
    <w:rsid w:val="00B8281E"/>
    <w:rsid w:val="00B86AE1"/>
    <w:rsid w:val="00B91430"/>
    <w:rsid w:val="00B91ED4"/>
    <w:rsid w:val="00BB07D6"/>
    <w:rsid w:val="00BB23C0"/>
    <w:rsid w:val="00BB514C"/>
    <w:rsid w:val="00BB5E31"/>
    <w:rsid w:val="00BC064B"/>
    <w:rsid w:val="00BC2C1A"/>
    <w:rsid w:val="00BC5AA6"/>
    <w:rsid w:val="00BD0068"/>
    <w:rsid w:val="00BD0C60"/>
    <w:rsid w:val="00BD5B67"/>
    <w:rsid w:val="00BD6E17"/>
    <w:rsid w:val="00BD6F5A"/>
    <w:rsid w:val="00BD7BEF"/>
    <w:rsid w:val="00BF36BE"/>
    <w:rsid w:val="00BF45B4"/>
    <w:rsid w:val="00BF756D"/>
    <w:rsid w:val="00C03920"/>
    <w:rsid w:val="00C039D9"/>
    <w:rsid w:val="00C225C3"/>
    <w:rsid w:val="00C3219B"/>
    <w:rsid w:val="00C3544A"/>
    <w:rsid w:val="00C366AC"/>
    <w:rsid w:val="00C531B5"/>
    <w:rsid w:val="00C53FFD"/>
    <w:rsid w:val="00C601B7"/>
    <w:rsid w:val="00C61A12"/>
    <w:rsid w:val="00C63BCD"/>
    <w:rsid w:val="00C66938"/>
    <w:rsid w:val="00C67D8C"/>
    <w:rsid w:val="00C67F69"/>
    <w:rsid w:val="00C723D6"/>
    <w:rsid w:val="00C87255"/>
    <w:rsid w:val="00C87AA6"/>
    <w:rsid w:val="00C94C07"/>
    <w:rsid w:val="00C94DD2"/>
    <w:rsid w:val="00CA74EF"/>
    <w:rsid w:val="00CB1184"/>
    <w:rsid w:val="00CB2A21"/>
    <w:rsid w:val="00CB2C80"/>
    <w:rsid w:val="00CB3EDD"/>
    <w:rsid w:val="00CB5DF2"/>
    <w:rsid w:val="00CB622F"/>
    <w:rsid w:val="00CD18E1"/>
    <w:rsid w:val="00CD1AB2"/>
    <w:rsid w:val="00CD5814"/>
    <w:rsid w:val="00CD66D7"/>
    <w:rsid w:val="00CE3889"/>
    <w:rsid w:val="00CF04D4"/>
    <w:rsid w:val="00CF3586"/>
    <w:rsid w:val="00CF463F"/>
    <w:rsid w:val="00D00B5A"/>
    <w:rsid w:val="00D2215B"/>
    <w:rsid w:val="00D25C62"/>
    <w:rsid w:val="00D26CFF"/>
    <w:rsid w:val="00D2725D"/>
    <w:rsid w:val="00D331AB"/>
    <w:rsid w:val="00D34A1E"/>
    <w:rsid w:val="00D41C91"/>
    <w:rsid w:val="00D43E5C"/>
    <w:rsid w:val="00D43FB6"/>
    <w:rsid w:val="00D47F38"/>
    <w:rsid w:val="00D56827"/>
    <w:rsid w:val="00D56ECA"/>
    <w:rsid w:val="00D5709C"/>
    <w:rsid w:val="00D65A93"/>
    <w:rsid w:val="00D701CF"/>
    <w:rsid w:val="00D80DF5"/>
    <w:rsid w:val="00D83B7C"/>
    <w:rsid w:val="00D844C3"/>
    <w:rsid w:val="00D8458C"/>
    <w:rsid w:val="00D86B17"/>
    <w:rsid w:val="00D91456"/>
    <w:rsid w:val="00D9199D"/>
    <w:rsid w:val="00D963DD"/>
    <w:rsid w:val="00D97025"/>
    <w:rsid w:val="00DA0811"/>
    <w:rsid w:val="00DA2ED0"/>
    <w:rsid w:val="00DA5816"/>
    <w:rsid w:val="00DB1A2E"/>
    <w:rsid w:val="00DB2A76"/>
    <w:rsid w:val="00DB4450"/>
    <w:rsid w:val="00DC0746"/>
    <w:rsid w:val="00DC57C4"/>
    <w:rsid w:val="00DD35F8"/>
    <w:rsid w:val="00DE0865"/>
    <w:rsid w:val="00DF088F"/>
    <w:rsid w:val="00DF0B63"/>
    <w:rsid w:val="00DF228B"/>
    <w:rsid w:val="00DF25EE"/>
    <w:rsid w:val="00DF27C1"/>
    <w:rsid w:val="00DF66CB"/>
    <w:rsid w:val="00E042D0"/>
    <w:rsid w:val="00E1358F"/>
    <w:rsid w:val="00E160D6"/>
    <w:rsid w:val="00E177C0"/>
    <w:rsid w:val="00E228D9"/>
    <w:rsid w:val="00E309AE"/>
    <w:rsid w:val="00E30E1C"/>
    <w:rsid w:val="00E37B3F"/>
    <w:rsid w:val="00E41966"/>
    <w:rsid w:val="00E44D0F"/>
    <w:rsid w:val="00E47844"/>
    <w:rsid w:val="00E52F4E"/>
    <w:rsid w:val="00E53B15"/>
    <w:rsid w:val="00E53FFF"/>
    <w:rsid w:val="00E55337"/>
    <w:rsid w:val="00E55A46"/>
    <w:rsid w:val="00E564EF"/>
    <w:rsid w:val="00E618B0"/>
    <w:rsid w:val="00E64BAA"/>
    <w:rsid w:val="00E65BD7"/>
    <w:rsid w:val="00E66D7D"/>
    <w:rsid w:val="00E8409A"/>
    <w:rsid w:val="00E94B32"/>
    <w:rsid w:val="00EA11E4"/>
    <w:rsid w:val="00EB1C3F"/>
    <w:rsid w:val="00EB3E1E"/>
    <w:rsid w:val="00EC7F06"/>
    <w:rsid w:val="00ED4BCF"/>
    <w:rsid w:val="00ED53A4"/>
    <w:rsid w:val="00EE0EAC"/>
    <w:rsid w:val="00EE21D2"/>
    <w:rsid w:val="00EE54E1"/>
    <w:rsid w:val="00EF12E4"/>
    <w:rsid w:val="00F01054"/>
    <w:rsid w:val="00F01DDB"/>
    <w:rsid w:val="00F165EA"/>
    <w:rsid w:val="00F168CB"/>
    <w:rsid w:val="00F1780C"/>
    <w:rsid w:val="00F21072"/>
    <w:rsid w:val="00F274A2"/>
    <w:rsid w:val="00F27E4E"/>
    <w:rsid w:val="00F3072E"/>
    <w:rsid w:val="00F3246E"/>
    <w:rsid w:val="00F35D0F"/>
    <w:rsid w:val="00F44528"/>
    <w:rsid w:val="00F457A9"/>
    <w:rsid w:val="00F56ADB"/>
    <w:rsid w:val="00F572CC"/>
    <w:rsid w:val="00F718A8"/>
    <w:rsid w:val="00F73607"/>
    <w:rsid w:val="00F77738"/>
    <w:rsid w:val="00F820EC"/>
    <w:rsid w:val="00F836B7"/>
    <w:rsid w:val="00F86D42"/>
    <w:rsid w:val="00F948EE"/>
    <w:rsid w:val="00FA177E"/>
    <w:rsid w:val="00FA241B"/>
    <w:rsid w:val="00FA3116"/>
    <w:rsid w:val="00FA4F8D"/>
    <w:rsid w:val="00FB0D02"/>
    <w:rsid w:val="00FB4474"/>
    <w:rsid w:val="00FB576D"/>
    <w:rsid w:val="00FB6D7A"/>
    <w:rsid w:val="00FC38C3"/>
    <w:rsid w:val="00FC3A18"/>
    <w:rsid w:val="00FD37D9"/>
    <w:rsid w:val="00FD64C1"/>
    <w:rsid w:val="00FD7DD3"/>
    <w:rsid w:val="00FE060F"/>
    <w:rsid w:val="00FE18A1"/>
    <w:rsid w:val="00FF38A2"/>
    <w:rsid w:val="00FF4ADA"/>
    <w:rsid w:val="00FF50A1"/>
    <w:rsid w:val="00FF624B"/>
    <w:rsid w:val="00FF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Calibri" w:hAnsi="Tahom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92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94C07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99"/>
    <w:rsid w:val="0023530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204</Words>
  <Characters>1103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Robson Santos</dc:creator>
  <cp:keywords/>
  <dc:description/>
  <cp:lastModifiedBy>x395760</cp:lastModifiedBy>
  <cp:revision>2</cp:revision>
  <dcterms:created xsi:type="dcterms:W3CDTF">2016-06-30T18:42:00Z</dcterms:created>
  <dcterms:modified xsi:type="dcterms:W3CDTF">2016-06-30T18:42:00Z</dcterms:modified>
</cp:coreProperties>
</file>